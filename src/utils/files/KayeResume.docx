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8B2E86" w:rsidRPr="008B2E86" w14:paraId="41EA6701" w14:textId="77777777" w:rsidTr="005236EF">
        <w:tc>
          <w:tcPr>
            <w:tcW w:w="9926" w:type="dxa"/>
            <w:tcBorders>
              <w:bottom w:val="single" w:sz="4" w:space="0" w:color="auto"/>
            </w:tcBorders>
          </w:tcPr>
          <w:p w14:paraId="5D06E0E2" w14:textId="77777777" w:rsidR="00545B7A" w:rsidRPr="008B2E86" w:rsidRDefault="00D34450" w:rsidP="00E913FF">
            <w:pPr>
              <w:pStyle w:val="Title"/>
              <w:jc w:val="center"/>
              <w:rPr>
                <w:color w:val="auto"/>
              </w:rPr>
            </w:pPr>
            <w:r w:rsidRPr="008B2E86">
              <w:rPr>
                <w:color w:val="auto"/>
              </w:rPr>
              <w:t>Matthew Kaye</w:t>
            </w:r>
          </w:p>
          <w:p w14:paraId="492D44C9" w14:textId="77777777" w:rsidR="00E913FF" w:rsidRPr="008B2E86" w:rsidRDefault="00E913FF" w:rsidP="00E913FF">
            <w:pPr>
              <w:pStyle w:val="Title"/>
              <w:jc w:val="center"/>
              <w:rPr>
                <w:color w:val="auto"/>
                <w:sz w:val="12"/>
                <w:szCs w:val="2"/>
              </w:rPr>
            </w:pPr>
          </w:p>
          <w:p w14:paraId="74B79560" w14:textId="6BEE22A7" w:rsidR="00E913FF" w:rsidRPr="008B2E86" w:rsidRDefault="00E913FF" w:rsidP="00E913FF">
            <w:pPr>
              <w:pStyle w:val="Title"/>
              <w:jc w:val="center"/>
              <w:rPr>
                <w:color w:val="auto"/>
                <w:sz w:val="20"/>
                <w:szCs w:val="20"/>
              </w:rPr>
            </w:pPr>
            <w:r w:rsidRPr="008B2E86">
              <w:rPr>
                <w:color w:val="auto"/>
                <w:sz w:val="20"/>
                <w:szCs w:val="20"/>
              </w:rPr>
              <w:t>4 Jo Drive, Cortlandt Manor, NY 10567 | (914) 364-1972 | </w:t>
            </w:r>
            <w:hyperlink r:id="rId11" w:history="1">
              <w:r w:rsidRPr="008B2E86">
                <w:rPr>
                  <w:rStyle w:val="Hyperlink"/>
                  <w:color w:val="auto"/>
                  <w:sz w:val="20"/>
                  <w:szCs w:val="20"/>
                </w:rPr>
                <w:t>mattkaye97@gmail.com</w:t>
              </w:r>
            </w:hyperlink>
          </w:p>
        </w:tc>
      </w:tr>
    </w:tbl>
    <w:p w14:paraId="224D897E" w14:textId="581BFA9F" w:rsidR="00DE4F18" w:rsidRPr="008B2E86" w:rsidRDefault="00D34450" w:rsidP="00E913FF">
      <w:pPr>
        <w:pStyle w:val="Contact"/>
        <w:jc w:val="center"/>
        <w:rPr>
          <w:color w:val="auto"/>
        </w:rPr>
      </w:pPr>
      <w:r w:rsidRPr="008B2E86">
        <w:rPr>
          <w:color w:val="auto"/>
        </w:rPr>
        <w:t xml:space="preserve">LinkedIn: </w:t>
      </w:r>
      <w:hyperlink r:id="rId12" w:history="1">
        <w:r w:rsidRPr="008B2E86">
          <w:rPr>
            <w:rStyle w:val="Hyperlink"/>
            <w:color w:val="auto"/>
          </w:rPr>
          <w:t>https://www.linkedin.com/in/matt-kaye-043b17127/</w:t>
        </w:r>
      </w:hyperlink>
      <w:r w:rsidRPr="008B2E86">
        <w:rPr>
          <w:color w:val="auto"/>
        </w:rPr>
        <w:t xml:space="preserve"> | GitHub: </w:t>
      </w:r>
      <w:hyperlink r:id="rId13" w:history="1">
        <w:r w:rsidRPr="008B2E86">
          <w:rPr>
            <w:rStyle w:val="Hyperlink"/>
            <w:color w:val="auto"/>
          </w:rPr>
          <w:t>https://github.com/mkaye97</w:t>
        </w:r>
      </w:hyperlink>
    </w:p>
    <w:p w14:paraId="35031675" w14:textId="294181AA" w:rsidR="006270A9" w:rsidRPr="008B2E86" w:rsidRDefault="00D34450" w:rsidP="00141A4C">
      <w:pPr>
        <w:pStyle w:val="Heading1"/>
        <w:rPr>
          <w:color w:val="auto"/>
        </w:rPr>
      </w:pPr>
      <w:r w:rsidRPr="008B2E86">
        <w:rPr>
          <w:color w:val="auto"/>
        </w:rPr>
        <w:t>Summary</w:t>
      </w:r>
    </w:p>
    <w:p w14:paraId="5281569A" w14:textId="2DEDA187" w:rsidR="006270A9" w:rsidRPr="008B2E86" w:rsidRDefault="00257AEA" w:rsidP="00AE6909">
      <w:pPr>
        <w:jc w:val="both"/>
        <w:rPr>
          <w:color w:val="auto"/>
        </w:rPr>
      </w:pPr>
      <w:r>
        <w:rPr>
          <w:color w:val="auto"/>
        </w:rPr>
        <w:t xml:space="preserve">I am a full-Stack developer with prior experience in Property Management and Finance, in pursuit of a role as a </w:t>
      </w:r>
      <w:r w:rsidR="00D34450" w:rsidRPr="008B2E86">
        <w:rPr>
          <w:color w:val="auto"/>
        </w:rPr>
        <w:t>[INSERT JOB TITLE]</w:t>
      </w:r>
      <w:r w:rsidR="0093670C" w:rsidRPr="008B2E86">
        <w:rPr>
          <w:color w:val="auto"/>
        </w:rPr>
        <w:t xml:space="preserve">. I have experience in developing applications in JavaScript, using modern technologies such as [INSERT TECHNOLOGIES FROM POSTING]. Aside from my technical skills I find I bring the most value in my strong task management skills, </w:t>
      </w:r>
      <w:r w:rsidR="00AE6909" w:rsidRPr="008B2E86">
        <w:rPr>
          <w:color w:val="auto"/>
        </w:rPr>
        <w:t>dedication</w:t>
      </w:r>
      <w:r w:rsidR="0093670C" w:rsidRPr="008B2E86">
        <w:rPr>
          <w:color w:val="auto"/>
        </w:rPr>
        <w:t xml:space="preserve"> to meeting deadlines, and my ability to work in a cohesive team-driven environment.</w:t>
      </w:r>
      <w:r w:rsidR="00AE6909" w:rsidRPr="008B2E86">
        <w:rPr>
          <w:color w:val="auto"/>
        </w:rPr>
        <w:t xml:space="preserve"> My dedication and thoroughness can be verified by my completion of Columbia University’s Full-Stack Developer Bootcamp, 2022 BOMA-NY Emerging Leaders </w:t>
      </w:r>
      <w:r w:rsidR="00FE6EA5" w:rsidRPr="008B2E86">
        <w:rPr>
          <w:color w:val="auto"/>
        </w:rPr>
        <w:t>RPA scholarship</w:t>
      </w:r>
      <w:r w:rsidR="00AE6909" w:rsidRPr="008B2E86">
        <w:rPr>
          <w:color w:val="auto"/>
        </w:rPr>
        <w:t>,</w:t>
      </w:r>
      <w:r w:rsidR="00FE6EA5" w:rsidRPr="008B2E86">
        <w:rPr>
          <w:color w:val="auto"/>
        </w:rPr>
        <w:t xml:space="preserve"> and long</w:t>
      </w:r>
      <w:r w:rsidR="00E913FF" w:rsidRPr="008B2E86">
        <w:rPr>
          <w:color w:val="auto"/>
        </w:rPr>
        <w:t>-</w:t>
      </w:r>
      <w:r w:rsidR="00FE6EA5" w:rsidRPr="008B2E86">
        <w:rPr>
          <w:color w:val="auto"/>
        </w:rPr>
        <w:t>term feats such as attaining the rank of Eagle Scout.</w:t>
      </w:r>
    </w:p>
    <w:p w14:paraId="3ED16B7E" w14:textId="39B29FDC" w:rsidR="00AE6909" w:rsidRPr="008B2E86" w:rsidRDefault="00621936" w:rsidP="00AE6909">
      <w:pPr>
        <w:pStyle w:val="Heading1"/>
        <w:rPr>
          <w:color w:val="auto"/>
        </w:rPr>
      </w:pPr>
      <w:r w:rsidRPr="008B2E86">
        <w:rPr>
          <w:color w:val="auto"/>
        </w:rPr>
        <w:t>Technical Skills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8B2E86" w:rsidRPr="008B2E86" w14:paraId="680D4C0A" w14:textId="77777777" w:rsidTr="00621936">
        <w:tc>
          <w:tcPr>
            <w:tcW w:w="4968" w:type="dxa"/>
          </w:tcPr>
          <w:p w14:paraId="6947C6C4" w14:textId="77777777" w:rsidR="00AE6909" w:rsidRPr="008B2E86" w:rsidRDefault="00FE6EA5" w:rsidP="00257AEA">
            <w:pPr>
              <w:pStyle w:val="ListBullet"/>
              <w:rPr>
                <w:color w:val="auto"/>
              </w:rPr>
            </w:pPr>
            <w:r w:rsidRPr="008B2E86">
              <w:rPr>
                <w:color w:val="auto"/>
              </w:rPr>
              <w:t>Fundamental Coding Languages: HTML, CSS, JavaScript</w:t>
            </w:r>
          </w:p>
          <w:p w14:paraId="519EA737" w14:textId="105A75DD" w:rsidR="00FE6EA5" w:rsidRPr="008B2E86" w:rsidRDefault="00FE6EA5" w:rsidP="00257AEA">
            <w:pPr>
              <w:pStyle w:val="ListBullet"/>
              <w:rPr>
                <w:color w:val="auto"/>
              </w:rPr>
            </w:pPr>
            <w:r w:rsidRPr="008B2E86">
              <w:rPr>
                <w:color w:val="auto"/>
              </w:rPr>
              <w:t>Familiarity with Database frameworks</w:t>
            </w:r>
          </w:p>
          <w:p w14:paraId="1E3FB5D0" w14:textId="0D2EA5E3" w:rsidR="00FE6EA5" w:rsidRPr="008B2E86" w:rsidRDefault="00FE6EA5" w:rsidP="00257AEA">
            <w:pPr>
              <w:pStyle w:val="ListBullet"/>
              <w:numPr>
                <w:ilvl w:val="0"/>
                <w:numId w:val="0"/>
              </w:numPr>
              <w:ind w:left="216"/>
              <w:rPr>
                <w:color w:val="auto"/>
              </w:rPr>
            </w:pPr>
            <w:r w:rsidRPr="008B2E86">
              <w:rPr>
                <w:color w:val="auto"/>
              </w:rPr>
              <w:t>&amp; Querying Languages: MySQL, MongoDB</w:t>
            </w:r>
          </w:p>
          <w:p w14:paraId="31FE5888" w14:textId="79684D23" w:rsidR="00E913FF" w:rsidRPr="008B2E86" w:rsidRDefault="00D01EDC" w:rsidP="00257AEA">
            <w:pPr>
              <w:pStyle w:val="ListBullet"/>
              <w:rPr>
                <w:color w:val="auto"/>
              </w:rPr>
            </w:pPr>
            <w:r w:rsidRPr="008B2E86">
              <w:rPr>
                <w:color w:val="auto"/>
              </w:rPr>
              <w:t>Cohesive Integration of Technologies into a</w:t>
            </w:r>
          </w:p>
          <w:p w14:paraId="00D18F60" w14:textId="01D70C45" w:rsidR="00D01EDC" w:rsidRPr="008B2E86" w:rsidRDefault="00E913FF" w:rsidP="00257AEA">
            <w:pPr>
              <w:pStyle w:val="ListBullet"/>
              <w:numPr>
                <w:ilvl w:val="0"/>
                <w:numId w:val="0"/>
              </w:numPr>
              <w:ind w:left="216"/>
              <w:rPr>
                <w:color w:val="auto"/>
              </w:rPr>
            </w:pPr>
            <w:r w:rsidRPr="008B2E86">
              <w:rPr>
                <w:color w:val="auto"/>
              </w:rPr>
              <w:t>MERN Stack Application</w:t>
            </w:r>
          </w:p>
          <w:p w14:paraId="42FD7A9F" w14:textId="7B076EEA" w:rsidR="00621936" w:rsidRPr="008B2E86" w:rsidRDefault="00E913FF" w:rsidP="00257AEA">
            <w:pPr>
              <w:pStyle w:val="ListBullet"/>
              <w:rPr>
                <w:color w:val="auto"/>
              </w:rPr>
            </w:pPr>
            <w:r w:rsidRPr="008B2E86">
              <w:rPr>
                <w:color w:val="auto"/>
              </w:rPr>
              <w:t>Familiarity with multiple CSS frameworks: Bootstrap, Materialize, Material UI</w:t>
            </w:r>
          </w:p>
        </w:tc>
        <w:tc>
          <w:tcPr>
            <w:tcW w:w="4968" w:type="dxa"/>
          </w:tcPr>
          <w:p w14:paraId="76C34578" w14:textId="01BB649B" w:rsidR="00AE6909" w:rsidRPr="008B2E86" w:rsidRDefault="00D01EDC" w:rsidP="00257AEA">
            <w:pPr>
              <w:pStyle w:val="ListBullet"/>
              <w:rPr>
                <w:color w:val="auto"/>
              </w:rPr>
            </w:pPr>
            <w:r w:rsidRPr="008B2E86">
              <w:rPr>
                <w:color w:val="auto"/>
              </w:rPr>
              <w:t>Ability to work with and creat</w:t>
            </w:r>
            <w:r w:rsidR="00BA6739" w:rsidRPr="008B2E86">
              <w:rPr>
                <w:color w:val="auto"/>
              </w:rPr>
              <w:t>ing</w:t>
            </w:r>
            <w:r w:rsidRPr="008B2E86">
              <w:rPr>
                <w:color w:val="auto"/>
              </w:rPr>
              <w:t xml:space="preserve"> API’s meeting REST Standards</w:t>
            </w:r>
          </w:p>
          <w:p w14:paraId="375B70E8" w14:textId="44B7A09F" w:rsidR="00D01EDC" w:rsidRPr="008B2E86" w:rsidRDefault="00D01EDC" w:rsidP="00257AEA">
            <w:pPr>
              <w:pStyle w:val="ListBullet"/>
              <w:rPr>
                <w:color w:val="auto"/>
              </w:rPr>
            </w:pPr>
            <w:r w:rsidRPr="008B2E86">
              <w:rPr>
                <w:color w:val="auto"/>
              </w:rPr>
              <w:t>Experience applying modern technologies: Express.js, React, NodeJS, JSON Web Tokens</w:t>
            </w:r>
          </w:p>
          <w:p w14:paraId="5141E57A" w14:textId="5F5FFE42" w:rsidR="00AF2896" w:rsidRPr="008B2E86" w:rsidRDefault="00D01EDC" w:rsidP="00257AEA">
            <w:pPr>
              <w:pStyle w:val="ListBullet"/>
              <w:rPr>
                <w:color w:val="auto"/>
              </w:rPr>
            </w:pPr>
            <w:r w:rsidRPr="008B2E86">
              <w:rPr>
                <w:color w:val="auto"/>
              </w:rPr>
              <w:t>Strong understanding of development concepts: Object Relational Mapping, Object Oriented Programming</w:t>
            </w:r>
          </w:p>
        </w:tc>
      </w:tr>
    </w:tbl>
    <w:p w14:paraId="718FD834" w14:textId="00F1B16C" w:rsidR="00621936" w:rsidRPr="008B2E86" w:rsidRDefault="00621936" w:rsidP="00621936">
      <w:pPr>
        <w:pStyle w:val="Heading1"/>
        <w:rPr>
          <w:color w:val="auto"/>
        </w:rPr>
      </w:pPr>
      <w:r w:rsidRPr="008B2E86">
        <w:rPr>
          <w:color w:val="auto"/>
        </w:rPr>
        <w:t>Projects</w:t>
      </w:r>
    </w:p>
    <w:p w14:paraId="02C3A2A2" w14:textId="3513B0D6" w:rsidR="0082285A" w:rsidRPr="008B2E86" w:rsidRDefault="00614042" w:rsidP="0082285A">
      <w:pPr>
        <w:pStyle w:val="Heading2"/>
        <w:rPr>
          <w:color w:val="auto"/>
        </w:rPr>
      </w:pPr>
      <w:r w:rsidRPr="008B2E86">
        <w:rPr>
          <w:color w:val="auto"/>
        </w:rPr>
        <w:t>empoloyers-react-to-me!</w:t>
      </w:r>
      <w:r w:rsidR="0082285A" w:rsidRPr="008B2E86">
        <w:rPr>
          <w:color w:val="auto"/>
        </w:rPr>
        <w:t xml:space="preserve"> – </w:t>
      </w:r>
      <w:r w:rsidRPr="008B2E86">
        <w:rPr>
          <w:color w:val="auto"/>
        </w:rPr>
        <w:t xml:space="preserve">A simple portfolio </w:t>
      </w:r>
      <w:r w:rsidR="00F82E50" w:rsidRPr="008B2E86">
        <w:rPr>
          <w:color w:val="auto"/>
        </w:rPr>
        <w:t xml:space="preserve">I </w:t>
      </w:r>
      <w:r w:rsidRPr="008B2E86">
        <w:rPr>
          <w:color w:val="auto"/>
        </w:rPr>
        <w:t>crafted to help potential employers find and view my information</w:t>
      </w:r>
    </w:p>
    <w:p w14:paraId="5CA65FB4" w14:textId="50921E8D" w:rsidR="0082285A" w:rsidRPr="008B2E86" w:rsidRDefault="0082285A" w:rsidP="0082285A">
      <w:pPr>
        <w:rPr>
          <w:color w:val="auto"/>
        </w:rPr>
      </w:pPr>
      <w:r w:rsidRPr="008B2E86">
        <w:rPr>
          <w:color w:val="auto"/>
          <w:u w:val="single"/>
        </w:rPr>
        <w:t>Deployment:</w:t>
      </w:r>
      <w:r w:rsidRPr="008B2E86">
        <w:rPr>
          <w:color w:val="auto"/>
        </w:rPr>
        <w:t xml:space="preserve"> </w:t>
      </w:r>
      <w:hyperlink r:id="rId14" w:history="1">
        <w:r w:rsidR="008F39C4" w:rsidRPr="008B2E86">
          <w:rPr>
            <w:rStyle w:val="Hyperlink"/>
            <w:color w:val="auto"/>
          </w:rPr>
          <w:t>https://mkaye97.github.io/employers-react-to-me/</w:t>
        </w:r>
      </w:hyperlink>
      <w:r w:rsidR="008F39C4" w:rsidRPr="008B2E86">
        <w:rPr>
          <w:color w:val="auto"/>
        </w:rPr>
        <w:t xml:space="preserve"> </w:t>
      </w:r>
    </w:p>
    <w:p w14:paraId="35E8ABC9" w14:textId="2208A429" w:rsidR="0082285A" w:rsidRPr="008B2E86" w:rsidRDefault="0082285A" w:rsidP="0082285A">
      <w:pPr>
        <w:rPr>
          <w:color w:val="auto"/>
        </w:rPr>
      </w:pPr>
      <w:r w:rsidRPr="008B2E86">
        <w:rPr>
          <w:color w:val="auto"/>
          <w:u w:val="single"/>
        </w:rPr>
        <w:t>GitHub:</w:t>
      </w:r>
      <w:r w:rsidRPr="008B2E86">
        <w:rPr>
          <w:color w:val="auto"/>
        </w:rPr>
        <w:t xml:space="preserve"> </w:t>
      </w:r>
      <w:hyperlink r:id="rId15" w:history="1">
        <w:r w:rsidR="003258A6" w:rsidRPr="008B2E86">
          <w:rPr>
            <w:rStyle w:val="Hyperlink"/>
            <w:color w:val="auto"/>
          </w:rPr>
          <w:t>https://mkaye97.github.io/employers-react-to-me/</w:t>
        </w:r>
      </w:hyperlink>
      <w:r w:rsidR="003258A6" w:rsidRPr="008B2E86">
        <w:rPr>
          <w:color w:val="auto"/>
        </w:rPr>
        <w:t xml:space="preserve"> </w:t>
      </w:r>
    </w:p>
    <w:p w14:paraId="02567F1E" w14:textId="1EFDE693" w:rsidR="0082285A" w:rsidRPr="008B2E86" w:rsidRDefault="0082285A" w:rsidP="0082285A">
      <w:pPr>
        <w:rPr>
          <w:color w:val="auto"/>
        </w:rPr>
      </w:pPr>
      <w:r w:rsidRPr="008B2E86">
        <w:rPr>
          <w:color w:val="auto"/>
          <w:u w:val="single"/>
        </w:rPr>
        <w:t>Technologies/Languages Used:</w:t>
      </w:r>
      <w:r w:rsidRPr="008B2E86">
        <w:rPr>
          <w:color w:val="auto"/>
        </w:rPr>
        <w:t xml:space="preserve"> JSX, CSS, Google Fonts, JavaScript, Node.js, React, Bootstrap</w:t>
      </w:r>
    </w:p>
    <w:p w14:paraId="366640D9" w14:textId="6EE950A5" w:rsidR="00621936" w:rsidRPr="008B2E86" w:rsidRDefault="00B550D0" w:rsidP="00621936">
      <w:pPr>
        <w:pStyle w:val="Heading2"/>
        <w:rPr>
          <w:color w:val="auto"/>
        </w:rPr>
      </w:pPr>
      <w:r w:rsidRPr="008B2E86">
        <w:rPr>
          <w:color w:val="auto"/>
        </w:rPr>
        <w:t>medhub</w:t>
      </w:r>
      <w:r w:rsidR="0082285A" w:rsidRPr="008B2E86">
        <w:rPr>
          <w:color w:val="auto"/>
        </w:rPr>
        <w:t xml:space="preserve"> – A simple e-commerce store to provide easy access to various medical supplies</w:t>
      </w:r>
    </w:p>
    <w:p w14:paraId="487796D5" w14:textId="7ED97030" w:rsidR="00614042" w:rsidRPr="008B2E86" w:rsidRDefault="00511AB7" w:rsidP="00511AB7">
      <w:pPr>
        <w:rPr>
          <w:color w:val="auto"/>
        </w:rPr>
      </w:pPr>
      <w:r w:rsidRPr="008B2E86">
        <w:rPr>
          <w:color w:val="auto"/>
          <w:u w:val="single"/>
        </w:rPr>
        <w:t>D</w:t>
      </w:r>
      <w:r w:rsidRPr="00007C51">
        <w:rPr>
          <w:color w:val="auto"/>
          <w:u w:val="single"/>
        </w:rPr>
        <w:t>eployment:</w:t>
      </w:r>
      <w:r w:rsidRPr="00007C51">
        <w:rPr>
          <w:color w:val="auto"/>
        </w:rPr>
        <w:t xml:space="preserve"> </w:t>
      </w:r>
      <w:hyperlink r:id="rId16" w:history="1">
        <w:r w:rsidR="00007C51" w:rsidRPr="00007C51">
          <w:rPr>
            <w:rStyle w:val="Hyperlink"/>
            <w:color w:val="auto"/>
          </w:rPr>
          <w:t>https://med-hub.herokuapp.com/</w:t>
        </w:r>
      </w:hyperlink>
    </w:p>
    <w:p w14:paraId="177358F8" w14:textId="4B21CE22" w:rsidR="00F26DE4" w:rsidRPr="008B2E86" w:rsidRDefault="00511AB7" w:rsidP="00511AB7">
      <w:pPr>
        <w:rPr>
          <w:color w:val="auto"/>
        </w:rPr>
      </w:pPr>
      <w:r w:rsidRPr="008B2E86">
        <w:rPr>
          <w:color w:val="auto"/>
          <w:u w:val="single"/>
        </w:rPr>
        <w:t>GitHub:</w:t>
      </w:r>
      <w:r w:rsidRPr="008B2E86">
        <w:rPr>
          <w:color w:val="auto"/>
        </w:rPr>
        <w:t xml:space="preserve"> </w:t>
      </w:r>
      <w:hyperlink r:id="rId17" w:history="1">
        <w:r w:rsidR="00614042" w:rsidRPr="008B2E86">
          <w:rPr>
            <w:rStyle w:val="Hyperlink"/>
            <w:color w:val="auto"/>
          </w:rPr>
          <w:t>https://github.com/mkaye97/med_supplies</w:t>
        </w:r>
      </w:hyperlink>
    </w:p>
    <w:p w14:paraId="00EB3556" w14:textId="6EA9469D" w:rsidR="00F26DE4" w:rsidRPr="008B2E86" w:rsidRDefault="00F26DE4" w:rsidP="00511AB7">
      <w:pPr>
        <w:rPr>
          <w:color w:val="auto"/>
        </w:rPr>
      </w:pPr>
      <w:r w:rsidRPr="008B2E86">
        <w:rPr>
          <w:color w:val="auto"/>
          <w:u w:val="single"/>
        </w:rPr>
        <w:t>Responsibilities:</w:t>
      </w:r>
      <w:r w:rsidRPr="008B2E86">
        <w:rPr>
          <w:color w:val="auto"/>
        </w:rPr>
        <w:t xml:space="preserve"> </w:t>
      </w:r>
      <w:r w:rsidR="00B550D0" w:rsidRPr="008B2E86">
        <w:rPr>
          <w:color w:val="auto"/>
        </w:rPr>
        <w:t xml:space="preserve">Mixed </w:t>
      </w:r>
      <w:r w:rsidR="00F82E50" w:rsidRPr="008B2E86">
        <w:rPr>
          <w:color w:val="auto"/>
        </w:rPr>
        <w:t>back end</w:t>
      </w:r>
      <w:r w:rsidR="00B550D0" w:rsidRPr="008B2E86">
        <w:rPr>
          <w:color w:val="auto"/>
        </w:rPr>
        <w:t xml:space="preserve"> and front</w:t>
      </w:r>
      <w:r w:rsidR="00F82E50" w:rsidRPr="008B2E86">
        <w:rPr>
          <w:color w:val="auto"/>
        </w:rPr>
        <w:t xml:space="preserve"> </w:t>
      </w:r>
      <w:r w:rsidR="00B550D0" w:rsidRPr="008B2E86">
        <w:rPr>
          <w:color w:val="auto"/>
        </w:rPr>
        <w:t>end work. Heavy focus on implementing Material UI.</w:t>
      </w:r>
    </w:p>
    <w:p w14:paraId="7015B908" w14:textId="0C685F58" w:rsidR="006E7773" w:rsidRPr="008B2E86" w:rsidRDefault="00511AB7" w:rsidP="00511AB7">
      <w:pPr>
        <w:rPr>
          <w:color w:val="auto"/>
        </w:rPr>
      </w:pPr>
      <w:r w:rsidRPr="008B2E86">
        <w:rPr>
          <w:color w:val="auto"/>
          <w:u w:val="single"/>
        </w:rPr>
        <w:t>Technologies</w:t>
      </w:r>
      <w:r w:rsidR="00F26DE4" w:rsidRPr="008B2E86">
        <w:rPr>
          <w:color w:val="auto"/>
          <w:u w:val="single"/>
        </w:rPr>
        <w:t>/Languages Used:</w:t>
      </w:r>
      <w:r w:rsidR="00F26DE4" w:rsidRPr="008B2E86">
        <w:rPr>
          <w:color w:val="auto"/>
        </w:rPr>
        <w:t xml:space="preserve"> </w:t>
      </w:r>
      <w:r w:rsidR="00B550D0" w:rsidRPr="008B2E86">
        <w:rPr>
          <w:color w:val="auto"/>
        </w:rPr>
        <w:t>JSX,</w:t>
      </w:r>
      <w:r w:rsidR="00F26DE4" w:rsidRPr="008B2E86">
        <w:rPr>
          <w:color w:val="auto"/>
        </w:rPr>
        <w:t xml:space="preserve"> JavaScript, Node.js, Express, </w:t>
      </w:r>
      <w:r w:rsidR="00B550D0" w:rsidRPr="008B2E86">
        <w:rPr>
          <w:color w:val="auto"/>
        </w:rPr>
        <w:t>React</w:t>
      </w:r>
      <w:r w:rsidR="00F26DE4" w:rsidRPr="008B2E86">
        <w:rPr>
          <w:color w:val="auto"/>
        </w:rPr>
        <w:t xml:space="preserve">, </w:t>
      </w:r>
      <w:r w:rsidR="00B550D0" w:rsidRPr="008B2E86">
        <w:rPr>
          <w:color w:val="auto"/>
        </w:rPr>
        <w:t>MongoDB,</w:t>
      </w:r>
      <w:r w:rsidR="00F26DE4" w:rsidRPr="008B2E86">
        <w:rPr>
          <w:color w:val="auto"/>
        </w:rPr>
        <w:t xml:space="preserve"> </w:t>
      </w:r>
      <w:r w:rsidR="00B550D0" w:rsidRPr="008B2E86">
        <w:rPr>
          <w:color w:val="auto"/>
        </w:rPr>
        <w:t>Mongoose,</w:t>
      </w:r>
      <w:r w:rsidR="00F26DE4" w:rsidRPr="008B2E86">
        <w:rPr>
          <w:color w:val="auto"/>
        </w:rPr>
        <w:t xml:space="preserve"> </w:t>
      </w:r>
      <w:r w:rsidR="00B550D0" w:rsidRPr="008B2E86">
        <w:rPr>
          <w:color w:val="auto"/>
        </w:rPr>
        <w:t>Material UI</w:t>
      </w:r>
      <w:r w:rsidR="00F26DE4" w:rsidRPr="008B2E86">
        <w:rPr>
          <w:color w:val="auto"/>
        </w:rPr>
        <w:t>,</w:t>
      </w:r>
      <w:r w:rsidR="00B550D0" w:rsidRPr="008B2E86">
        <w:rPr>
          <w:color w:val="auto"/>
        </w:rPr>
        <w:t xml:space="preserve"> JSON Web Tokens, </w:t>
      </w:r>
      <w:proofErr w:type="spellStart"/>
      <w:r w:rsidR="00B550D0" w:rsidRPr="008B2E86">
        <w:rPr>
          <w:color w:val="auto"/>
        </w:rPr>
        <w:t>GraphQL</w:t>
      </w:r>
      <w:proofErr w:type="spellEnd"/>
    </w:p>
    <w:p w14:paraId="7B665163" w14:textId="77777777" w:rsidR="006E7773" w:rsidRPr="008B2E86" w:rsidRDefault="006E7773" w:rsidP="00511AB7">
      <w:pPr>
        <w:rPr>
          <w:color w:val="auto"/>
        </w:rPr>
      </w:pPr>
    </w:p>
    <w:p w14:paraId="063251F2" w14:textId="396CA233" w:rsidR="00B550D0" w:rsidRPr="008B2E86" w:rsidRDefault="00B550D0" w:rsidP="00B550D0">
      <w:pPr>
        <w:pStyle w:val="Heading2"/>
        <w:rPr>
          <w:color w:val="auto"/>
        </w:rPr>
      </w:pPr>
      <w:r w:rsidRPr="008B2E86">
        <w:rPr>
          <w:color w:val="auto"/>
        </w:rPr>
        <w:lastRenderedPageBreak/>
        <w:t>Wallot</w:t>
      </w:r>
      <w:r w:rsidR="0082285A" w:rsidRPr="008B2E86">
        <w:rPr>
          <w:color w:val="auto"/>
        </w:rPr>
        <w:t xml:space="preserve"> – A personal financial planner to help individuals meet their goals.</w:t>
      </w:r>
    </w:p>
    <w:p w14:paraId="4BCDD14B" w14:textId="77777777" w:rsidR="003258A6" w:rsidRPr="008B2E86" w:rsidRDefault="00B550D0" w:rsidP="00B550D0">
      <w:pPr>
        <w:rPr>
          <w:color w:val="auto"/>
        </w:rPr>
      </w:pPr>
      <w:r w:rsidRPr="008B2E86">
        <w:rPr>
          <w:color w:val="auto"/>
          <w:u w:val="single"/>
        </w:rPr>
        <w:t>Deployment:</w:t>
      </w:r>
      <w:r w:rsidRPr="008B2E86">
        <w:rPr>
          <w:color w:val="auto"/>
        </w:rPr>
        <w:t xml:space="preserve"> </w:t>
      </w:r>
      <w:hyperlink r:id="rId18" w:history="1">
        <w:r w:rsidRPr="008B2E86">
          <w:rPr>
            <w:rStyle w:val="Hyperlink"/>
            <w:color w:val="auto"/>
          </w:rPr>
          <w:t>https://wallot-mkaye.herokuapp.com/</w:t>
        </w:r>
      </w:hyperlink>
    </w:p>
    <w:p w14:paraId="537E7686" w14:textId="09C7A9E8" w:rsidR="00B550D0" w:rsidRPr="008B2E86" w:rsidRDefault="00B550D0" w:rsidP="00B550D0">
      <w:pPr>
        <w:rPr>
          <w:color w:val="auto"/>
        </w:rPr>
      </w:pPr>
      <w:r w:rsidRPr="008B2E86">
        <w:rPr>
          <w:color w:val="auto"/>
          <w:u w:val="single"/>
        </w:rPr>
        <w:t>GitHub:</w:t>
      </w:r>
      <w:r w:rsidRPr="008B2E86">
        <w:rPr>
          <w:color w:val="auto"/>
        </w:rPr>
        <w:t xml:space="preserve"> </w:t>
      </w:r>
      <w:hyperlink r:id="rId19" w:history="1">
        <w:r w:rsidRPr="008B2E86">
          <w:rPr>
            <w:rStyle w:val="Hyperlink"/>
            <w:color w:val="auto"/>
          </w:rPr>
          <w:t>https://github.com/samiyazaki/WalLot</w:t>
        </w:r>
      </w:hyperlink>
    </w:p>
    <w:p w14:paraId="3595C2B4" w14:textId="77777777" w:rsidR="00B550D0" w:rsidRPr="008B2E86" w:rsidRDefault="00B550D0" w:rsidP="00B550D0">
      <w:pPr>
        <w:rPr>
          <w:color w:val="auto"/>
        </w:rPr>
      </w:pPr>
      <w:r w:rsidRPr="008B2E86">
        <w:rPr>
          <w:color w:val="auto"/>
          <w:u w:val="single"/>
        </w:rPr>
        <w:t>Description:</w:t>
      </w:r>
      <w:r w:rsidRPr="008B2E86">
        <w:rPr>
          <w:color w:val="auto"/>
        </w:rPr>
        <w:t xml:space="preserve"> A personal financial planner to help individuals meet their goals.</w:t>
      </w:r>
    </w:p>
    <w:p w14:paraId="4D5B4CEE" w14:textId="4BC42271" w:rsidR="00B550D0" w:rsidRPr="008B2E86" w:rsidRDefault="00B550D0" w:rsidP="00B550D0">
      <w:pPr>
        <w:rPr>
          <w:color w:val="auto"/>
        </w:rPr>
      </w:pPr>
      <w:r w:rsidRPr="008B2E86">
        <w:rPr>
          <w:color w:val="auto"/>
          <w:u w:val="single"/>
        </w:rPr>
        <w:t>Responsibilities:</w:t>
      </w:r>
      <w:r w:rsidRPr="008B2E86">
        <w:rPr>
          <w:color w:val="auto"/>
        </w:rPr>
        <w:t xml:space="preserve"> Primary focus was on Front-End UI development, and responsiveness.</w:t>
      </w:r>
    </w:p>
    <w:p w14:paraId="42A3229F" w14:textId="77777777" w:rsidR="00B550D0" w:rsidRPr="008B2E86" w:rsidRDefault="00B550D0" w:rsidP="00B550D0">
      <w:pPr>
        <w:rPr>
          <w:color w:val="auto"/>
        </w:rPr>
      </w:pPr>
      <w:r w:rsidRPr="008B2E86">
        <w:rPr>
          <w:color w:val="auto"/>
          <w:u w:val="single"/>
        </w:rPr>
        <w:t>Technologies/Languages Used:</w:t>
      </w:r>
      <w:r w:rsidRPr="008B2E86">
        <w:rPr>
          <w:color w:val="auto"/>
        </w:rPr>
        <w:t xml:space="preserve"> HTML CSS, JavaScript, Node.js, Express, </w:t>
      </w:r>
      <w:proofErr w:type="spellStart"/>
      <w:r w:rsidRPr="008B2E86">
        <w:rPr>
          <w:color w:val="auto"/>
        </w:rPr>
        <w:t>JQuery</w:t>
      </w:r>
      <w:proofErr w:type="spellEnd"/>
      <w:r w:rsidRPr="008B2E86">
        <w:rPr>
          <w:color w:val="auto"/>
        </w:rPr>
        <w:t xml:space="preserve">, Handlebars, MySQL </w:t>
      </w:r>
      <w:proofErr w:type="spellStart"/>
      <w:r w:rsidRPr="008B2E86">
        <w:rPr>
          <w:color w:val="auto"/>
        </w:rPr>
        <w:t>Sequelize</w:t>
      </w:r>
      <w:proofErr w:type="spellEnd"/>
      <w:r w:rsidRPr="008B2E86">
        <w:rPr>
          <w:color w:val="auto"/>
        </w:rPr>
        <w:t>, Bootstrap, Chart.js</w:t>
      </w:r>
    </w:p>
    <w:p w14:paraId="51109842" w14:textId="7621E4C9" w:rsidR="0075155B" w:rsidRPr="008B2E86" w:rsidRDefault="00000000" w:rsidP="0075155B">
      <w:pPr>
        <w:pStyle w:val="Heading1"/>
        <w:rPr>
          <w:color w:val="auto"/>
        </w:rPr>
      </w:pPr>
      <w:sdt>
        <w:sdtPr>
          <w:rPr>
            <w:color w:val="auto"/>
          </w:r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Content>
          <w:r w:rsidR="0075155B" w:rsidRPr="008B2E86">
            <w:rPr>
              <w:color w:val="auto"/>
            </w:rPr>
            <w:t>Experience</w:t>
          </w:r>
        </w:sdtContent>
      </w:sdt>
    </w:p>
    <w:p w14:paraId="04ADF452" w14:textId="0E4CD792" w:rsidR="0075155B" w:rsidRPr="008B2E86" w:rsidRDefault="00BA6739" w:rsidP="0075155B">
      <w:pPr>
        <w:pStyle w:val="Heading2"/>
        <w:rPr>
          <w:color w:val="auto"/>
        </w:rPr>
      </w:pPr>
      <w:r w:rsidRPr="008B2E86">
        <w:rPr>
          <w:color w:val="auto"/>
        </w:rPr>
        <w:t>Tenant services coordinator</w:t>
      </w:r>
      <w:r w:rsidR="0075155B" w:rsidRPr="008B2E86">
        <w:rPr>
          <w:color w:val="auto"/>
        </w:rPr>
        <w:t> | </w:t>
      </w:r>
      <w:r w:rsidRPr="008B2E86">
        <w:rPr>
          <w:color w:val="auto"/>
        </w:rPr>
        <w:t>RXR</w:t>
      </w:r>
      <w:r w:rsidR="00703224" w:rsidRPr="008B2E86">
        <w:rPr>
          <w:color w:val="auto"/>
        </w:rPr>
        <w:t xml:space="preserve"> - New York, NY</w:t>
      </w:r>
      <w:r w:rsidR="0075155B" w:rsidRPr="008B2E86">
        <w:rPr>
          <w:color w:val="auto"/>
        </w:rPr>
        <w:t> | </w:t>
      </w:r>
      <w:r w:rsidRPr="008B2E86">
        <w:rPr>
          <w:color w:val="auto"/>
        </w:rPr>
        <w:t>February 2020 - present</w:t>
      </w:r>
    </w:p>
    <w:p w14:paraId="3A79D5BB" w14:textId="1986F211" w:rsidR="00F86AA5" w:rsidRPr="008B2E86" w:rsidRDefault="00BA6739" w:rsidP="00BA6739">
      <w:pPr>
        <w:pStyle w:val="ListBullet"/>
        <w:rPr>
          <w:color w:val="auto"/>
        </w:rPr>
      </w:pPr>
      <w:r w:rsidRPr="008B2E86">
        <w:rPr>
          <w:color w:val="auto"/>
        </w:rPr>
        <w:t>Recognized by BOMA New York and awarded a full scholarship to obtain an RPA designation as an Emerging Leader</w:t>
      </w:r>
    </w:p>
    <w:p w14:paraId="6C1DC38C" w14:textId="7359E044" w:rsidR="00BA6739" w:rsidRPr="008B2E86" w:rsidRDefault="00703224" w:rsidP="00BA6739">
      <w:pPr>
        <w:pStyle w:val="ListBullet"/>
        <w:rPr>
          <w:color w:val="auto"/>
        </w:rPr>
      </w:pPr>
      <w:r w:rsidRPr="008B2E86">
        <w:rPr>
          <w:color w:val="auto"/>
        </w:rPr>
        <w:t xml:space="preserve">Recognized consistently </w:t>
      </w:r>
      <w:r w:rsidR="00BA6739" w:rsidRPr="008B2E86">
        <w:rPr>
          <w:color w:val="auto"/>
        </w:rPr>
        <w:t xml:space="preserve">in Tenant Satisfaction Surveys </w:t>
      </w:r>
      <w:r w:rsidRPr="008B2E86">
        <w:rPr>
          <w:color w:val="auto"/>
        </w:rPr>
        <w:t>as</w:t>
      </w:r>
      <w:r w:rsidR="003258A6" w:rsidRPr="008B2E86">
        <w:rPr>
          <w:color w:val="auto"/>
        </w:rPr>
        <w:t xml:space="preserve"> providing</w:t>
      </w:r>
      <w:r w:rsidRPr="008B2E86">
        <w:rPr>
          <w:color w:val="auto"/>
        </w:rPr>
        <w:t xml:space="preserve"> </w:t>
      </w:r>
      <w:r w:rsidR="00BA6739" w:rsidRPr="008B2E86">
        <w:rPr>
          <w:color w:val="auto"/>
        </w:rPr>
        <w:t>excellent service</w:t>
      </w:r>
    </w:p>
    <w:p w14:paraId="08260E91" w14:textId="7B794C78" w:rsidR="00BA6739" w:rsidRPr="008B2E86" w:rsidRDefault="00703224" w:rsidP="00BA6739">
      <w:pPr>
        <w:pStyle w:val="ListBullet"/>
        <w:rPr>
          <w:color w:val="auto"/>
        </w:rPr>
      </w:pPr>
      <w:r w:rsidRPr="008B2E86">
        <w:rPr>
          <w:color w:val="auto"/>
        </w:rPr>
        <w:t>Maintained Insurance Certificates</w:t>
      </w:r>
      <w:r w:rsidR="00DE4F18" w:rsidRPr="008B2E86">
        <w:rPr>
          <w:color w:val="auto"/>
        </w:rPr>
        <w:t>, coordinated Service Requests, and processed invoices</w:t>
      </w:r>
      <w:r w:rsidRPr="008B2E86">
        <w:rPr>
          <w:color w:val="auto"/>
        </w:rPr>
        <w:t xml:space="preserve"> </w:t>
      </w:r>
      <w:r w:rsidR="00DE4F18" w:rsidRPr="008B2E86">
        <w:rPr>
          <w:color w:val="auto"/>
        </w:rPr>
        <w:t xml:space="preserve">daily, </w:t>
      </w:r>
      <w:r w:rsidRPr="008B2E86">
        <w:rPr>
          <w:color w:val="auto"/>
        </w:rPr>
        <w:t xml:space="preserve">ensuring building risk </w:t>
      </w:r>
      <w:r w:rsidR="007B79B7" w:rsidRPr="008B2E86">
        <w:rPr>
          <w:color w:val="auto"/>
        </w:rPr>
        <w:t>mitigation</w:t>
      </w:r>
      <w:r w:rsidR="00DE4F18" w:rsidRPr="008B2E86">
        <w:rPr>
          <w:color w:val="auto"/>
        </w:rPr>
        <w:t>, exceptional service from all staff, and strong financial health</w:t>
      </w:r>
    </w:p>
    <w:p w14:paraId="4F549528" w14:textId="38119C15" w:rsidR="0075155B" w:rsidRPr="008B2E86" w:rsidRDefault="00AF2896" w:rsidP="0075155B">
      <w:pPr>
        <w:pStyle w:val="Heading2"/>
        <w:rPr>
          <w:color w:val="auto"/>
        </w:rPr>
      </w:pPr>
      <w:r w:rsidRPr="008B2E86">
        <w:rPr>
          <w:color w:val="auto"/>
        </w:rPr>
        <w:t xml:space="preserve">Accounts Payable &amp; </w:t>
      </w:r>
      <w:r w:rsidR="007B79B7" w:rsidRPr="008B2E86">
        <w:rPr>
          <w:color w:val="auto"/>
        </w:rPr>
        <w:t>Administrative Assistant</w:t>
      </w:r>
      <w:r w:rsidR="0075155B" w:rsidRPr="008B2E86">
        <w:rPr>
          <w:color w:val="auto"/>
        </w:rPr>
        <w:t> |</w:t>
      </w:r>
      <w:r w:rsidR="007B79B7" w:rsidRPr="008B2E86">
        <w:rPr>
          <w:color w:val="auto"/>
        </w:rPr>
        <w:t xml:space="preserve"> WPC BSA</w:t>
      </w:r>
      <w:r w:rsidR="0075155B" w:rsidRPr="008B2E86">
        <w:rPr>
          <w:color w:val="auto"/>
        </w:rPr>
        <w:t> | </w:t>
      </w:r>
      <w:r w:rsidR="007B79B7" w:rsidRPr="008B2E86">
        <w:rPr>
          <w:color w:val="auto"/>
        </w:rPr>
        <w:t>May 2019 – Jan 2020</w:t>
      </w:r>
    </w:p>
    <w:p w14:paraId="46E43274" w14:textId="654B95DE" w:rsidR="006270A9" w:rsidRPr="008B2E86" w:rsidRDefault="00DA4CA3" w:rsidP="00E913FF">
      <w:pPr>
        <w:pStyle w:val="ListBullet"/>
        <w:rPr>
          <w:color w:val="auto"/>
        </w:rPr>
      </w:pPr>
      <w:r w:rsidRPr="008B2E86">
        <w:rPr>
          <w:color w:val="auto"/>
        </w:rPr>
        <w:t xml:space="preserve">Responsibilities often involved working with new/different volunteers, resulting in an ability to integrate myself into new teams </w:t>
      </w:r>
      <w:r w:rsidR="00007C51" w:rsidRPr="008B2E86">
        <w:rPr>
          <w:color w:val="auto"/>
        </w:rPr>
        <w:t>seamlessly</w:t>
      </w:r>
    </w:p>
    <w:p w14:paraId="312B7E02" w14:textId="49DB4BC0" w:rsidR="00DA4CA3" w:rsidRPr="008B2E86" w:rsidRDefault="00DA4CA3" w:rsidP="00E913FF">
      <w:pPr>
        <w:pStyle w:val="ListBullet"/>
        <w:rPr>
          <w:color w:val="auto"/>
        </w:rPr>
      </w:pPr>
      <w:r w:rsidRPr="008B2E86">
        <w:rPr>
          <w:color w:val="auto"/>
        </w:rPr>
        <w:t>Managed members and volunteers on a large scale, requiring excellent attention to detail</w:t>
      </w:r>
    </w:p>
    <w:p w14:paraId="7D46F119" w14:textId="59A0BF6E" w:rsidR="00DA4CA3" w:rsidRPr="008B2E86" w:rsidRDefault="00DA4CA3" w:rsidP="00E913FF">
      <w:pPr>
        <w:pStyle w:val="ListBullet"/>
        <w:rPr>
          <w:color w:val="auto"/>
        </w:rPr>
      </w:pPr>
      <w:r w:rsidRPr="008B2E86">
        <w:rPr>
          <w:color w:val="auto"/>
        </w:rPr>
        <w:t>Paperwork processed for rank advancement and membership provided a high emphasis to complete tasks in a timely manner due to a small team size of approximately seven people office wide</w:t>
      </w:r>
    </w:p>
    <w:p w14:paraId="1B0AE64A" w14:textId="2F724929" w:rsidR="00445342" w:rsidRPr="008B2E86" w:rsidRDefault="00000000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rPr>
            <w:color w:val="auto"/>
          </w:r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Content>
          <w:r w:rsidR="00FB3617" w:rsidRPr="008B2E86">
            <w:rPr>
              <w:color w:val="auto"/>
            </w:rPr>
            <w:t>Education</w:t>
          </w:r>
        </w:sdtContent>
      </w:sdt>
    </w:p>
    <w:p w14:paraId="34BEF202" w14:textId="600A6177" w:rsidR="00DA4CA3" w:rsidRPr="008B2E86" w:rsidRDefault="00DC560A" w:rsidP="00BE66C5">
      <w:pPr>
        <w:pStyle w:val="Heading2"/>
        <w:rPr>
          <w:color w:val="auto"/>
        </w:rPr>
      </w:pPr>
      <w:r w:rsidRPr="008B2E86">
        <w:rPr>
          <w:color w:val="auto"/>
        </w:rPr>
        <w:t>Full stack Coding boot camp</w:t>
      </w:r>
      <w:r w:rsidR="009D5933" w:rsidRPr="008B2E86">
        <w:rPr>
          <w:color w:val="auto"/>
        </w:rPr>
        <w:t> | </w:t>
      </w:r>
      <w:r w:rsidRPr="008B2E86">
        <w:rPr>
          <w:color w:val="auto"/>
        </w:rPr>
        <w:t xml:space="preserve">May 2023 </w:t>
      </w:r>
      <w:r w:rsidR="009D5933" w:rsidRPr="008B2E86">
        <w:rPr>
          <w:color w:val="auto"/>
        </w:rPr>
        <w:t>| </w:t>
      </w:r>
      <w:r w:rsidRPr="008B2E86">
        <w:rPr>
          <w:color w:val="auto"/>
        </w:rPr>
        <w:t>Columbia University</w:t>
      </w:r>
      <w:r w:rsidR="00621936" w:rsidRPr="008B2E86">
        <w:rPr>
          <w:color w:val="auto"/>
        </w:rPr>
        <w:t xml:space="preserve"> online</w:t>
      </w:r>
    </w:p>
    <w:p w14:paraId="346FA7F9" w14:textId="2DBD39FB" w:rsidR="00BE66C5" w:rsidRPr="008B2E86" w:rsidRDefault="00BE66C5" w:rsidP="00BE66C5">
      <w:pPr>
        <w:rPr>
          <w:color w:val="auto"/>
        </w:rPr>
      </w:pPr>
      <w:r w:rsidRPr="008B2E86">
        <w:rPr>
          <w:color w:val="auto"/>
        </w:rPr>
        <w:t>A six-month, intensive program to give students skills needed to function in a development environment. Technical skills gained heavily focus on JavaScript, and associated modern technologies.</w:t>
      </w:r>
    </w:p>
    <w:p w14:paraId="4FE3AB47" w14:textId="5F6AE865" w:rsidR="00621936" w:rsidRPr="008B2E86" w:rsidRDefault="00DC560A" w:rsidP="00621936">
      <w:pPr>
        <w:pStyle w:val="Heading2"/>
        <w:rPr>
          <w:color w:val="auto"/>
        </w:rPr>
      </w:pPr>
      <w:r w:rsidRPr="008B2E86">
        <w:rPr>
          <w:color w:val="auto"/>
        </w:rPr>
        <w:t>Bachelor of science</w:t>
      </w:r>
      <w:r w:rsidR="00511AB7" w:rsidRPr="008B2E86">
        <w:rPr>
          <w:color w:val="auto"/>
        </w:rPr>
        <w:t>:</w:t>
      </w:r>
      <w:r w:rsidRPr="008B2E86">
        <w:rPr>
          <w:color w:val="auto"/>
        </w:rPr>
        <w:t xml:space="preserve"> economics | Dec 2019 | Binghamton university, Vestal, Ny</w:t>
      </w:r>
    </w:p>
    <w:p w14:paraId="1C6C0299" w14:textId="4BB53DBB" w:rsidR="00BE66C5" w:rsidRPr="008B2E86" w:rsidRDefault="00BE66C5" w:rsidP="00BE66C5">
      <w:pPr>
        <w:rPr>
          <w:color w:val="auto"/>
        </w:rPr>
      </w:pPr>
      <w:r w:rsidRPr="008B2E86">
        <w:rPr>
          <w:color w:val="auto"/>
        </w:rPr>
        <w:t>A four</w:t>
      </w:r>
      <w:r w:rsidR="00BD3772" w:rsidRPr="008B2E86">
        <w:rPr>
          <w:color w:val="auto"/>
        </w:rPr>
        <w:t>-</w:t>
      </w:r>
      <w:r w:rsidRPr="008B2E86">
        <w:rPr>
          <w:color w:val="auto"/>
        </w:rPr>
        <w:t xml:space="preserve">year degree in the field of economics with a specialization in financial analysis. Material included, Macro and Microeconomic </w:t>
      </w:r>
      <w:r w:rsidR="00BD3772" w:rsidRPr="008B2E86">
        <w:rPr>
          <w:color w:val="auto"/>
        </w:rPr>
        <w:t>concepts</w:t>
      </w:r>
      <w:r w:rsidRPr="008B2E86">
        <w:rPr>
          <w:color w:val="auto"/>
        </w:rPr>
        <w:t>, as well as risk mitigation, economic forecasting, and a strong foundation of mathematical skills.</w:t>
      </w:r>
    </w:p>
    <w:p w14:paraId="7888CAE2" w14:textId="06DCC039" w:rsidR="001B29CF" w:rsidRPr="008B2E86" w:rsidRDefault="001B29CF" w:rsidP="00E255D4">
      <w:pPr>
        <w:rPr>
          <w:color w:val="auto"/>
        </w:rPr>
      </w:pPr>
    </w:p>
    <w:sectPr w:rsidR="001B29CF" w:rsidRPr="008B2E86" w:rsidSect="00EC3D9F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1BF4" w14:textId="77777777" w:rsidR="009915F0" w:rsidRDefault="009915F0">
      <w:pPr>
        <w:spacing w:after="0"/>
      </w:pPr>
      <w:r>
        <w:separator/>
      </w:r>
    </w:p>
  </w:endnote>
  <w:endnote w:type="continuationSeparator" w:id="0">
    <w:p w14:paraId="31DE6DA7" w14:textId="77777777" w:rsidR="009915F0" w:rsidRDefault="009915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0A76" w14:textId="77777777" w:rsidR="009915F0" w:rsidRDefault="009915F0">
      <w:pPr>
        <w:spacing w:after="0"/>
      </w:pPr>
      <w:r>
        <w:separator/>
      </w:r>
    </w:p>
  </w:footnote>
  <w:footnote w:type="continuationSeparator" w:id="0">
    <w:p w14:paraId="67775BD4" w14:textId="77777777" w:rsidR="009915F0" w:rsidRDefault="009915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44C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95450942">
    <w:abstractNumId w:val="9"/>
  </w:num>
  <w:num w:numId="2" w16cid:durableId="2017144937">
    <w:abstractNumId w:val="9"/>
    <w:lvlOverride w:ilvl="0">
      <w:startOverride w:val="1"/>
    </w:lvlOverride>
  </w:num>
  <w:num w:numId="3" w16cid:durableId="1897545747">
    <w:abstractNumId w:val="9"/>
    <w:lvlOverride w:ilvl="0">
      <w:startOverride w:val="1"/>
    </w:lvlOverride>
  </w:num>
  <w:num w:numId="4" w16cid:durableId="353574503">
    <w:abstractNumId w:val="9"/>
    <w:lvlOverride w:ilvl="0">
      <w:startOverride w:val="1"/>
    </w:lvlOverride>
  </w:num>
  <w:num w:numId="5" w16cid:durableId="1628581684">
    <w:abstractNumId w:val="8"/>
  </w:num>
  <w:num w:numId="6" w16cid:durableId="372535617">
    <w:abstractNumId w:val="7"/>
  </w:num>
  <w:num w:numId="7" w16cid:durableId="2138448729">
    <w:abstractNumId w:val="6"/>
  </w:num>
  <w:num w:numId="8" w16cid:durableId="664817899">
    <w:abstractNumId w:val="5"/>
  </w:num>
  <w:num w:numId="9" w16cid:durableId="1256673056">
    <w:abstractNumId w:val="4"/>
  </w:num>
  <w:num w:numId="10" w16cid:durableId="693194490">
    <w:abstractNumId w:val="3"/>
  </w:num>
  <w:num w:numId="11" w16cid:durableId="1237276357">
    <w:abstractNumId w:val="2"/>
  </w:num>
  <w:num w:numId="12" w16cid:durableId="1732189048">
    <w:abstractNumId w:val="1"/>
  </w:num>
  <w:num w:numId="13" w16cid:durableId="1709988360">
    <w:abstractNumId w:val="0"/>
  </w:num>
  <w:num w:numId="14" w16cid:durableId="617378230">
    <w:abstractNumId w:val="15"/>
  </w:num>
  <w:num w:numId="15" w16cid:durableId="19010540">
    <w:abstractNumId w:val="18"/>
  </w:num>
  <w:num w:numId="16" w16cid:durableId="1707023969">
    <w:abstractNumId w:val="13"/>
  </w:num>
  <w:num w:numId="17" w16cid:durableId="2106686320">
    <w:abstractNumId w:val="17"/>
  </w:num>
  <w:num w:numId="18" w16cid:durableId="926812672">
    <w:abstractNumId w:val="10"/>
  </w:num>
  <w:num w:numId="19" w16cid:durableId="1171987346">
    <w:abstractNumId w:val="23"/>
  </w:num>
  <w:num w:numId="20" w16cid:durableId="1982465181">
    <w:abstractNumId w:val="19"/>
  </w:num>
  <w:num w:numId="21" w16cid:durableId="1888031798">
    <w:abstractNumId w:val="11"/>
  </w:num>
  <w:num w:numId="22" w16cid:durableId="1408458401">
    <w:abstractNumId w:val="16"/>
  </w:num>
  <w:num w:numId="23" w16cid:durableId="29765004">
    <w:abstractNumId w:val="22"/>
  </w:num>
  <w:num w:numId="24" w16cid:durableId="1097554268">
    <w:abstractNumId w:val="12"/>
  </w:num>
  <w:num w:numId="25" w16cid:durableId="271978915">
    <w:abstractNumId w:val="14"/>
  </w:num>
  <w:num w:numId="26" w16cid:durableId="109207763">
    <w:abstractNumId w:val="21"/>
  </w:num>
  <w:num w:numId="27" w16cid:durableId="189026994">
    <w:abstractNumId w:val="20"/>
  </w:num>
  <w:num w:numId="28" w16cid:durableId="653222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07C51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57AEA"/>
    <w:rsid w:val="0028220F"/>
    <w:rsid w:val="0029269F"/>
    <w:rsid w:val="002D77E3"/>
    <w:rsid w:val="003258A6"/>
    <w:rsid w:val="00356C14"/>
    <w:rsid w:val="00360C19"/>
    <w:rsid w:val="003B7FA6"/>
    <w:rsid w:val="00445342"/>
    <w:rsid w:val="00460E93"/>
    <w:rsid w:val="00464C51"/>
    <w:rsid w:val="00511AB7"/>
    <w:rsid w:val="005236EF"/>
    <w:rsid w:val="005354EF"/>
    <w:rsid w:val="00544927"/>
    <w:rsid w:val="00545B7A"/>
    <w:rsid w:val="00557E35"/>
    <w:rsid w:val="00584EB7"/>
    <w:rsid w:val="005C4F47"/>
    <w:rsid w:val="006030CF"/>
    <w:rsid w:val="00614042"/>
    <w:rsid w:val="00617B26"/>
    <w:rsid w:val="00621936"/>
    <w:rsid w:val="006270A9"/>
    <w:rsid w:val="00636AD4"/>
    <w:rsid w:val="00675956"/>
    <w:rsid w:val="00676587"/>
    <w:rsid w:val="00681034"/>
    <w:rsid w:val="006D3313"/>
    <w:rsid w:val="006E7773"/>
    <w:rsid w:val="006F7A9E"/>
    <w:rsid w:val="00703224"/>
    <w:rsid w:val="00705944"/>
    <w:rsid w:val="00706247"/>
    <w:rsid w:val="00741202"/>
    <w:rsid w:val="0075155B"/>
    <w:rsid w:val="00787CAF"/>
    <w:rsid w:val="007B79B7"/>
    <w:rsid w:val="00816216"/>
    <w:rsid w:val="0082285A"/>
    <w:rsid w:val="00834D92"/>
    <w:rsid w:val="0087734B"/>
    <w:rsid w:val="008B2E86"/>
    <w:rsid w:val="008F39C4"/>
    <w:rsid w:val="0093670C"/>
    <w:rsid w:val="00986CA0"/>
    <w:rsid w:val="009915F0"/>
    <w:rsid w:val="009B7B39"/>
    <w:rsid w:val="009C4DED"/>
    <w:rsid w:val="009D5933"/>
    <w:rsid w:val="009F2555"/>
    <w:rsid w:val="00A35217"/>
    <w:rsid w:val="00A931C4"/>
    <w:rsid w:val="00AE6909"/>
    <w:rsid w:val="00AF2896"/>
    <w:rsid w:val="00B01596"/>
    <w:rsid w:val="00B07A49"/>
    <w:rsid w:val="00B550D0"/>
    <w:rsid w:val="00B864D6"/>
    <w:rsid w:val="00B9624E"/>
    <w:rsid w:val="00BA6739"/>
    <w:rsid w:val="00BD3772"/>
    <w:rsid w:val="00BD768D"/>
    <w:rsid w:val="00BE66C5"/>
    <w:rsid w:val="00C61F8E"/>
    <w:rsid w:val="00CF6877"/>
    <w:rsid w:val="00D01EDC"/>
    <w:rsid w:val="00D34450"/>
    <w:rsid w:val="00D7548E"/>
    <w:rsid w:val="00DA4CA3"/>
    <w:rsid w:val="00DA614C"/>
    <w:rsid w:val="00DC560A"/>
    <w:rsid w:val="00DE4F18"/>
    <w:rsid w:val="00E255D4"/>
    <w:rsid w:val="00E83E4B"/>
    <w:rsid w:val="00E913FF"/>
    <w:rsid w:val="00EB4316"/>
    <w:rsid w:val="00EC3D9F"/>
    <w:rsid w:val="00ED2268"/>
    <w:rsid w:val="00EE42A8"/>
    <w:rsid w:val="00EF01C0"/>
    <w:rsid w:val="00F26DE4"/>
    <w:rsid w:val="00F31B40"/>
    <w:rsid w:val="00F52D1C"/>
    <w:rsid w:val="00F82E50"/>
    <w:rsid w:val="00F86AA5"/>
    <w:rsid w:val="00FB3617"/>
    <w:rsid w:val="00FE6EA5"/>
    <w:rsid w:val="0213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30D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kaye97" TargetMode="External"/><Relationship Id="rId18" Type="http://schemas.openxmlformats.org/officeDocument/2006/relationships/hyperlink" Target="https://wallot-mkaye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att-kaye-043b17127/" TargetMode="External"/><Relationship Id="rId17" Type="http://schemas.openxmlformats.org/officeDocument/2006/relationships/hyperlink" Target="https://github.com/mkaye97/med_suppli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-hub.herokuap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ttkaye97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kaye97.github.io/employers-react-to-m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samiyazaki/WalLo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kaye97.github.io/employers-react-to-me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86087F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86087F" w:rsidP="00091F4D">
          <w:pPr>
            <w:pStyle w:val="F312795E4E6F47EDBA973E6310519F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57855788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2F7D64"/>
    <w:rsid w:val="00311F4D"/>
    <w:rsid w:val="003C5D89"/>
    <w:rsid w:val="004B6D5B"/>
    <w:rsid w:val="00662ED9"/>
    <w:rsid w:val="00814DE8"/>
    <w:rsid w:val="0086087F"/>
    <w:rsid w:val="008F55C0"/>
    <w:rsid w:val="00901272"/>
    <w:rsid w:val="009766A4"/>
    <w:rsid w:val="00AD7E98"/>
    <w:rsid w:val="00CE08AC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87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087F"/>
    <w:rPr>
      <w:color w:val="323E4F" w:themeColor="text2" w:themeShade="BF"/>
    </w:rPr>
  </w:style>
  <w:style w:type="paragraph" w:customStyle="1" w:styleId="F312795E4E6F47EDBA973E6310519FA4">
    <w:name w:val="F312795E4E6F47EDBA973E6310519FA4"/>
    <w:rsid w:val="00091F4D"/>
  </w:style>
  <w:style w:type="paragraph" w:styleId="ListBullet">
    <w:name w:val="List Bullet"/>
    <w:basedOn w:val="Normal"/>
    <w:uiPriority w:val="10"/>
    <w:unhideWhenUsed/>
    <w:qFormat/>
    <w:rsid w:val="0086087F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87F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60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86087F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87F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087F"/>
    <w:pPr>
      <w:spacing w:after="200" w:line="240" w:lineRule="auto"/>
    </w:pPr>
    <w:rPr>
      <w:i/>
      <w:iCs/>
      <w:color w:val="44546A" w:themeColor="text2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2023-04-24T14:11:00Z</dcterms:created>
  <dcterms:modified xsi:type="dcterms:W3CDTF">2023-05-01T04:28:00Z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